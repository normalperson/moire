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E40" w:rsidRDefault="009B3E40" w:rsidP="00B06D18"/>
    <w:p w:rsidR="005968AD" w:rsidRDefault="008369B6" w:rsidP="00B06D18">
      <w:r>
        <w:t>[[</w:t>
      </w:r>
      <w:proofErr w:type="spellStart"/>
      <w:r>
        <w:t>applicant_name</w:t>
      </w:r>
      <w:proofErr w:type="spellEnd"/>
      <w:r>
        <w:t>]]</w:t>
      </w:r>
    </w:p>
    <w:p w:rsidR="00B3586E" w:rsidRDefault="00945054" w:rsidP="005968AD">
      <w:pPr>
        <w:ind w:left="3600" w:firstLine="720"/>
      </w:pPr>
      <w:r>
        <w:rPr>
          <w:b/>
        </w:rPr>
        <w:t>APPLICATION NUMBER</w:t>
      </w:r>
      <w:r w:rsidR="00B06D18">
        <w:tab/>
        <w:t>: [[</w:t>
      </w:r>
      <w:r w:rsidR="00647D64">
        <w:t>LO_REF_NO</w:t>
      </w:r>
      <w:r w:rsidR="00B06D18">
        <w:t>]]</w:t>
      </w:r>
      <w:r w:rsidR="00B06D18">
        <w:tab/>
      </w:r>
    </w:p>
    <w:p w:rsidR="00B06D18" w:rsidRDefault="009E3CF9" w:rsidP="00B06D18">
      <w:r>
        <w:tab/>
      </w:r>
      <w:r>
        <w:tab/>
      </w:r>
      <w:r>
        <w:tab/>
      </w:r>
      <w:r w:rsidR="00B06D18">
        <w:tab/>
      </w:r>
      <w:r w:rsidR="00B06D18">
        <w:tab/>
      </w:r>
      <w:r w:rsidR="00B06D18">
        <w:tab/>
      </w:r>
      <w:r w:rsidR="00945054">
        <w:rPr>
          <w:b/>
        </w:rPr>
        <w:t>DATE</w:t>
      </w:r>
      <w:r w:rsidR="00945054">
        <w:rPr>
          <w:b/>
        </w:rPr>
        <w:tab/>
      </w:r>
      <w:r w:rsidR="00B06D18">
        <w:tab/>
      </w:r>
      <w:r w:rsidR="00B06D18">
        <w:tab/>
      </w:r>
      <w:r w:rsidR="00B06D18">
        <w:tab/>
        <w:t>: [[</w:t>
      </w:r>
      <w:proofErr w:type="spellStart"/>
      <w:r w:rsidR="00B06D18">
        <w:t>lo_print_date</w:t>
      </w:r>
      <w:proofErr w:type="spellEnd"/>
      <w:r w:rsidR="00B06D18">
        <w:t>]]</w:t>
      </w:r>
    </w:p>
    <w:p w:rsidR="00B06D18" w:rsidRDefault="00B06D18" w:rsidP="00B06D18"/>
    <w:p w:rsidR="00B06D18" w:rsidRPr="00B06D18" w:rsidRDefault="00B06D18" w:rsidP="00B06D18">
      <w:pPr>
        <w:spacing w:after="120" w:line="360" w:lineRule="auto"/>
        <w:rPr>
          <w:b/>
          <w:u w:val="single"/>
        </w:rPr>
      </w:pPr>
      <w:r w:rsidRPr="00B06D18">
        <w:rPr>
          <w:b/>
          <w:u w:val="single"/>
        </w:rPr>
        <w:t xml:space="preserve">RE: </w:t>
      </w:r>
      <w:r w:rsidR="00EB24B8">
        <w:rPr>
          <w:b/>
          <w:u w:val="single"/>
        </w:rPr>
        <w:t xml:space="preserve">OFFER LETTER TO FINANCE </w:t>
      </w:r>
      <w:r w:rsidR="00CD6D04">
        <w:rPr>
          <w:b/>
          <w:u w:val="single"/>
        </w:rPr>
        <w:t>[[</w:t>
      </w:r>
      <w:proofErr w:type="spellStart"/>
      <w:r w:rsidR="00CD6D04">
        <w:rPr>
          <w:b/>
          <w:u w:val="single"/>
        </w:rPr>
        <w:t>share_name</w:t>
      </w:r>
      <w:proofErr w:type="spellEnd"/>
      <w:r w:rsidR="00CD6D04">
        <w:rPr>
          <w:b/>
          <w:u w:val="single"/>
        </w:rPr>
        <w:t>]]</w:t>
      </w:r>
      <w:r w:rsidR="00EB24B8">
        <w:rPr>
          <w:b/>
          <w:u w:val="single"/>
        </w:rPr>
        <w:t xml:space="preserve"> PURCHASE</w:t>
      </w:r>
      <w:r w:rsidRPr="00B06D18">
        <w:rPr>
          <w:b/>
          <w:u w:val="single"/>
        </w:rPr>
        <w:t xml:space="preserve"> </w:t>
      </w:r>
    </w:p>
    <w:p w:rsidR="00B06D18" w:rsidRDefault="00EB24B8" w:rsidP="00B06D18">
      <w:pPr>
        <w:spacing w:after="120" w:line="360" w:lineRule="auto"/>
      </w:pPr>
      <w:r>
        <w:t>We are pleased to inform</w:t>
      </w:r>
      <w:r w:rsidR="00B06D18">
        <w:t xml:space="preserve"> [[</w:t>
      </w:r>
      <w:proofErr w:type="spellStart"/>
      <w:r w:rsidR="00B06D18">
        <w:t>applicant_name</w:t>
      </w:r>
      <w:proofErr w:type="spellEnd"/>
      <w:r w:rsidR="00B06D18">
        <w:t xml:space="preserve">]] </w:t>
      </w:r>
      <w:r w:rsidR="00340234">
        <w:t>that your</w:t>
      </w:r>
      <w:r>
        <w:t xml:space="preserve"> financing application for </w:t>
      </w:r>
      <w:r w:rsidR="00CD6D04">
        <w:t>[[</w:t>
      </w:r>
      <w:proofErr w:type="spellStart"/>
      <w:r w:rsidR="00CD6D04">
        <w:t>share_code</w:t>
      </w:r>
      <w:proofErr w:type="spellEnd"/>
      <w:r w:rsidR="00CD6D04">
        <w:t>]]</w:t>
      </w:r>
      <w:r>
        <w:t xml:space="preserve"> purchases</w:t>
      </w:r>
      <w:r w:rsidR="00340234">
        <w:t xml:space="preserve"> is approved. Financing details as follows</w:t>
      </w:r>
      <w:r w:rsidR="00B06D18">
        <w:t>:</w:t>
      </w:r>
    </w:p>
    <w:p w:rsidR="002F44DF" w:rsidRDefault="002F44DF" w:rsidP="00B06D18">
      <w:pPr>
        <w:spacing w:after="120" w:line="360" w:lineRule="auto"/>
        <w:rPr>
          <w:b/>
        </w:rPr>
      </w:pPr>
      <w:r w:rsidRPr="002F44DF">
        <w:rPr>
          <w:b/>
        </w:rPr>
        <w:t>(</w:t>
      </w:r>
      <w:proofErr w:type="spellStart"/>
      <w:r w:rsidRPr="002F44DF">
        <w:rPr>
          <w:b/>
        </w:rPr>
        <w:t>i</w:t>
      </w:r>
      <w:proofErr w:type="spellEnd"/>
      <w:r w:rsidRPr="002F44DF">
        <w:rPr>
          <w:b/>
        </w:rPr>
        <w:t>)</w:t>
      </w:r>
      <w:r w:rsidRPr="002F44DF">
        <w:rPr>
          <w:b/>
        </w:rPr>
        <w:tab/>
      </w:r>
      <w:r w:rsidR="00340234">
        <w:rPr>
          <w:b/>
        </w:rPr>
        <w:t>REGARDING</w:t>
      </w:r>
      <w:r w:rsidRPr="002F44DF">
        <w:rPr>
          <w:b/>
        </w:rPr>
        <w:tab/>
      </w:r>
      <w:r w:rsidRPr="002F44DF">
        <w:rPr>
          <w:b/>
        </w:rPr>
        <w:tab/>
      </w:r>
      <w:r w:rsidRPr="002F44DF">
        <w:rPr>
          <w:b/>
        </w:rPr>
        <w:tab/>
      </w:r>
      <w:r w:rsidRPr="002F44DF">
        <w:rPr>
          <w:b/>
        </w:rPr>
        <w:tab/>
      </w:r>
      <w:r>
        <w:rPr>
          <w:b/>
        </w:rPr>
        <w:t xml:space="preserve">: </w:t>
      </w:r>
      <w:r w:rsidR="00CD6D04">
        <w:rPr>
          <w:b/>
        </w:rPr>
        <w:t>[[</w:t>
      </w:r>
      <w:proofErr w:type="spellStart"/>
      <w:r w:rsidR="00CD6D04">
        <w:rPr>
          <w:b/>
        </w:rPr>
        <w:t>share_code</w:t>
      </w:r>
      <w:proofErr w:type="spellEnd"/>
      <w:r w:rsidR="00CD6D04">
        <w:rPr>
          <w:b/>
        </w:rPr>
        <w:t>]]</w:t>
      </w:r>
      <w:r w:rsidR="00340234">
        <w:rPr>
          <w:b/>
        </w:rPr>
        <w:t xml:space="preserve"> FINANCING</w:t>
      </w:r>
    </w:p>
    <w:p w:rsidR="00B06D18" w:rsidRPr="002F44DF" w:rsidRDefault="002F44DF" w:rsidP="00B06D18">
      <w:pPr>
        <w:spacing w:after="120"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340234">
        <w:rPr>
          <w:b/>
        </w:rPr>
        <w:t>APPLICATION NO</w:t>
      </w:r>
      <w:r>
        <w:rPr>
          <w:b/>
        </w:rPr>
        <w:t xml:space="preserve"> [[LO_REF_NO]]</w:t>
      </w:r>
      <w:r w:rsidRPr="002F44DF">
        <w:rPr>
          <w:b/>
        </w:rPr>
        <w:tab/>
      </w:r>
    </w:p>
    <w:p w:rsidR="00D4388E" w:rsidRDefault="002F44DF" w:rsidP="00B06D18">
      <w:pPr>
        <w:spacing w:after="200" w:line="360" w:lineRule="auto"/>
        <w:rPr>
          <w:b/>
        </w:rPr>
      </w:pPr>
      <w:r w:rsidRPr="002F44DF">
        <w:rPr>
          <w:b/>
        </w:rPr>
        <w:t>(ii)</w:t>
      </w:r>
      <w:r w:rsidR="00340234">
        <w:rPr>
          <w:b/>
        </w:rPr>
        <w:tab/>
      </w:r>
      <w:r w:rsidR="00CD6D04">
        <w:rPr>
          <w:b/>
        </w:rPr>
        <w:t>[[</w:t>
      </w:r>
      <w:proofErr w:type="spellStart"/>
      <w:r w:rsidR="00CD6D04">
        <w:rPr>
          <w:b/>
        </w:rPr>
        <w:t>share_code</w:t>
      </w:r>
      <w:proofErr w:type="spellEnd"/>
      <w:r w:rsidR="00CD6D04">
        <w:rPr>
          <w:b/>
        </w:rPr>
        <w:t>]]</w:t>
      </w:r>
      <w:r w:rsidR="00340234">
        <w:rPr>
          <w:b/>
        </w:rPr>
        <w:t xml:space="preserve"> CONTRACT REFERENCE</w:t>
      </w:r>
      <w:r w:rsidR="00340234">
        <w:rPr>
          <w:b/>
        </w:rPr>
        <w:tab/>
      </w:r>
      <w:r w:rsidR="00340234">
        <w:rPr>
          <w:b/>
        </w:rPr>
        <w:tab/>
        <w:t>: [[</w:t>
      </w:r>
      <w:proofErr w:type="spellStart"/>
      <w:r w:rsidR="008C5DFD">
        <w:rPr>
          <w:b/>
        </w:rPr>
        <w:t>contract_reference</w:t>
      </w:r>
      <w:proofErr w:type="spellEnd"/>
      <w:r>
        <w:rPr>
          <w:b/>
        </w:rPr>
        <w:t>]]</w:t>
      </w:r>
    </w:p>
    <w:p w:rsidR="002F44DF" w:rsidRDefault="009F0734" w:rsidP="00B06D18">
      <w:pPr>
        <w:spacing w:after="200" w:line="360" w:lineRule="auto"/>
        <w:rPr>
          <w:b/>
        </w:rPr>
      </w:pPr>
      <w:r>
        <w:rPr>
          <w:b/>
        </w:rPr>
        <w:t>(iii</w:t>
      </w:r>
      <w:r w:rsidR="002F44DF">
        <w:rPr>
          <w:b/>
        </w:rPr>
        <w:t>)</w:t>
      </w:r>
      <w:r w:rsidR="002F44DF">
        <w:rPr>
          <w:b/>
        </w:rPr>
        <w:tab/>
      </w:r>
      <w:r w:rsidR="00340234">
        <w:rPr>
          <w:b/>
        </w:rPr>
        <w:t>APPRO</w:t>
      </w:r>
      <w:r w:rsidR="004D4608">
        <w:rPr>
          <w:b/>
        </w:rPr>
        <w:t>V</w:t>
      </w:r>
      <w:r w:rsidR="00340234">
        <w:rPr>
          <w:b/>
        </w:rPr>
        <w:t>ED BY</w:t>
      </w:r>
      <w:r w:rsidR="00340234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  <w:t>: [[APPROVED_BY]]</w:t>
      </w:r>
    </w:p>
    <w:p w:rsidR="00967069" w:rsidRDefault="002F44DF" w:rsidP="00B06D18">
      <w:pPr>
        <w:spacing w:after="200" w:line="360" w:lineRule="auto"/>
        <w:rPr>
          <w:b/>
        </w:rPr>
      </w:pPr>
      <w:r>
        <w:rPr>
          <w:b/>
        </w:rPr>
        <w:t>(</w:t>
      </w:r>
      <w:r w:rsidR="009F0734">
        <w:rPr>
          <w:b/>
        </w:rPr>
        <w:t>i</w:t>
      </w:r>
      <w:r>
        <w:rPr>
          <w:b/>
        </w:rPr>
        <w:t>v)</w:t>
      </w:r>
      <w:r>
        <w:rPr>
          <w:b/>
        </w:rPr>
        <w:tab/>
      </w:r>
      <w:r w:rsidR="00340234">
        <w:rPr>
          <w:b/>
        </w:rPr>
        <w:t>FINANCING AMOUNT APPROVED</w:t>
      </w:r>
      <w:r w:rsidR="00967069">
        <w:rPr>
          <w:b/>
        </w:rPr>
        <w:tab/>
        <w:t>: [[AMT_</w:t>
      </w:r>
      <w:r w:rsidR="004E0125">
        <w:rPr>
          <w:b/>
        </w:rPr>
        <w:t>APPROVED</w:t>
      </w:r>
      <w:r w:rsidR="00967069">
        <w:rPr>
          <w:b/>
        </w:rPr>
        <w:t>]]</w:t>
      </w:r>
    </w:p>
    <w:p w:rsidR="00967069" w:rsidRDefault="009F0734" w:rsidP="00B06D18">
      <w:pPr>
        <w:spacing w:after="200" w:line="360" w:lineRule="auto"/>
        <w:rPr>
          <w:b/>
        </w:rPr>
      </w:pPr>
      <w:r>
        <w:rPr>
          <w:b/>
        </w:rPr>
        <w:t>(v</w:t>
      </w:r>
      <w:r w:rsidR="00967069">
        <w:rPr>
          <w:b/>
        </w:rPr>
        <w:t>)</w:t>
      </w:r>
      <w:r w:rsidR="00967069">
        <w:rPr>
          <w:b/>
        </w:rPr>
        <w:tab/>
      </w:r>
      <w:r w:rsidR="00340234">
        <w:rPr>
          <w:b/>
        </w:rPr>
        <w:t>RATE</w:t>
      </w:r>
      <w:r w:rsidR="00340234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2F44DF">
        <w:rPr>
          <w:b/>
        </w:rPr>
        <w:tab/>
      </w:r>
      <w:r w:rsidR="00967069">
        <w:rPr>
          <w:b/>
        </w:rPr>
        <w:t>: [[INTEREST_RATE]]</w:t>
      </w:r>
    </w:p>
    <w:p w:rsidR="004E0125" w:rsidRDefault="00A124BC" w:rsidP="00B06D18">
      <w:pPr>
        <w:spacing w:after="200" w:line="360" w:lineRule="auto"/>
        <w:rPr>
          <w:b/>
        </w:rPr>
      </w:pPr>
      <w:r>
        <w:rPr>
          <w:b/>
        </w:rPr>
        <w:t xml:space="preserve"> </w:t>
      </w:r>
      <w:r w:rsidR="009F0734">
        <w:rPr>
          <w:b/>
        </w:rPr>
        <w:t>(vi</w:t>
      </w:r>
      <w:r w:rsidR="00340234">
        <w:rPr>
          <w:b/>
        </w:rPr>
        <w:t>)</w:t>
      </w:r>
      <w:r w:rsidR="00340234">
        <w:rPr>
          <w:b/>
        </w:rPr>
        <w:tab/>
        <w:t>PAYMENT TYPE</w:t>
      </w:r>
      <w:r w:rsidR="00340234">
        <w:rPr>
          <w:b/>
        </w:rPr>
        <w:tab/>
      </w:r>
      <w:r w:rsidR="004E0125">
        <w:rPr>
          <w:b/>
        </w:rPr>
        <w:tab/>
      </w:r>
      <w:r w:rsidR="004E0125">
        <w:rPr>
          <w:b/>
        </w:rPr>
        <w:tab/>
        <w:t>: [[</w:t>
      </w:r>
      <w:r w:rsidR="00340234">
        <w:rPr>
          <w:b/>
        </w:rPr>
        <w:t>PAYMENT</w:t>
      </w:r>
      <w:r w:rsidR="004E0125">
        <w:rPr>
          <w:b/>
        </w:rPr>
        <w:t>_</w:t>
      </w:r>
      <w:r w:rsidR="00340234">
        <w:rPr>
          <w:b/>
        </w:rPr>
        <w:t>TYPE</w:t>
      </w:r>
      <w:r w:rsidR="004E0125">
        <w:rPr>
          <w:b/>
        </w:rPr>
        <w:t>]]</w:t>
      </w:r>
    </w:p>
    <w:p w:rsidR="00945054" w:rsidRDefault="00945054" w:rsidP="00B06D18">
      <w:pPr>
        <w:spacing w:after="200" w:line="360" w:lineRule="auto"/>
        <w:rPr>
          <w:b/>
        </w:rPr>
      </w:pPr>
    </w:p>
    <w:p w:rsidR="009010AC" w:rsidRDefault="00945054" w:rsidP="00B06D18">
      <w:pPr>
        <w:spacing w:after="200" w:line="360" w:lineRule="auto"/>
      </w:pPr>
      <w:proofErr w:type="gramStart"/>
      <w:r>
        <w:t>In the event</w:t>
      </w:r>
      <w:r w:rsidR="004E0125">
        <w:t xml:space="preserve"> [[</w:t>
      </w:r>
      <w:proofErr w:type="spellStart"/>
      <w:r w:rsidR="004E0125">
        <w:t>applicant_name</w:t>
      </w:r>
      <w:proofErr w:type="spellEnd"/>
      <w:r w:rsidR="004E0125">
        <w:t>]]</w:t>
      </w:r>
      <w:r w:rsidR="009010AC">
        <w:t xml:space="preserve"> </w:t>
      </w:r>
      <w:r>
        <w:t>accepts this Offer Letter,</w:t>
      </w:r>
      <w:r w:rsidR="009010AC">
        <w:t xml:space="preserve"> </w:t>
      </w:r>
      <w:r>
        <w:t>kindly sign to the space given in the following page</w:t>
      </w:r>
      <w:r w:rsidR="00DC510C">
        <w:t>.</w:t>
      </w:r>
      <w:proofErr w:type="gramEnd"/>
    </w:p>
    <w:p w:rsidR="009010AC" w:rsidRPr="004E0125" w:rsidRDefault="009010AC" w:rsidP="00B06D18">
      <w:pPr>
        <w:spacing w:after="200" w:line="360" w:lineRule="auto"/>
      </w:pPr>
    </w:p>
    <w:p w:rsidR="004E0125" w:rsidRDefault="004E0125" w:rsidP="004E0125">
      <w:pPr>
        <w:spacing w:line="360" w:lineRule="auto"/>
        <w:rPr>
          <w:b/>
        </w:rPr>
      </w:pPr>
      <w:r>
        <w:rPr>
          <w:b/>
        </w:rPr>
        <w:tab/>
      </w:r>
    </w:p>
    <w:p w:rsidR="009010AC" w:rsidRDefault="004121FF" w:rsidP="009010AC">
      <w:pPr>
        <w:tabs>
          <w:tab w:val="left" w:pos="2285"/>
        </w:tabs>
        <w:spacing w:line="360" w:lineRule="auto"/>
        <w:rPr>
          <w:b/>
        </w:rPr>
      </w:pPr>
      <w:r>
        <w:rPr>
          <w:b/>
          <w:noProof/>
          <w:lang w:val="en-MY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pt;margin-top:13.6pt;width:207.55pt;height:25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" filled="f">
            <v:stroke opacity="0"/>
            <v:textbox>
              <w:txbxContent>
                <w:p w:rsidR="00EB24B8" w:rsidRPr="009010AC" w:rsidRDefault="00EB24B8">
                  <w:pPr>
                    <w:rPr>
                      <w:b/>
                      <w:color w:val="D9D9D9" w:themeColor="background1" w:themeShade="D9"/>
                      <w:sz w:val="18"/>
                      <w:szCs w:val="18"/>
                      <w:lang w:val="en-MY"/>
                    </w:rPr>
                  </w:pPr>
                  <w:r w:rsidRPr="009010AC">
                    <w:rPr>
                      <w:b/>
                      <w:color w:val="D9D9D9" w:themeColor="background1" w:themeShade="D9"/>
                      <w:sz w:val="18"/>
                      <w:szCs w:val="18"/>
                      <w:lang w:val="en-MY"/>
                    </w:rPr>
                    <w:t>(TANDATANGAN DI SINI)</w:t>
                  </w:r>
                </w:p>
              </w:txbxContent>
            </v:textbox>
          </v:shape>
        </w:pict>
      </w:r>
      <w:r w:rsidR="009010AC">
        <w:rPr>
          <w:b/>
        </w:rPr>
        <w:tab/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____________________________________________________________</w:t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NAMA PEMOHON</w:t>
      </w:r>
      <w:r>
        <w:rPr>
          <w:b/>
        </w:rPr>
        <w:tab/>
        <w:t xml:space="preserve">: </w:t>
      </w:r>
      <w:r w:rsidRPr="009010AC">
        <w:rPr>
          <w:b/>
        </w:rPr>
        <w:t>[[</w:t>
      </w:r>
      <w:proofErr w:type="spellStart"/>
      <w:r w:rsidRPr="009010AC">
        <w:rPr>
          <w:b/>
        </w:rPr>
        <w:t>applicant_name</w:t>
      </w:r>
      <w:proofErr w:type="spellEnd"/>
      <w:r w:rsidRPr="009010AC">
        <w:rPr>
          <w:b/>
        </w:rPr>
        <w:t>]]</w:t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JABATAN</w:t>
      </w:r>
      <w:r>
        <w:rPr>
          <w:b/>
        </w:rPr>
        <w:tab/>
      </w:r>
      <w:r>
        <w:rPr>
          <w:b/>
        </w:rPr>
        <w:tab/>
        <w:t>: [[</w:t>
      </w:r>
      <w:proofErr w:type="spellStart"/>
      <w:r>
        <w:rPr>
          <w:b/>
        </w:rPr>
        <w:t>staff_department</w:t>
      </w:r>
      <w:proofErr w:type="spellEnd"/>
      <w:r>
        <w:rPr>
          <w:b/>
        </w:rPr>
        <w:t>]]</w:t>
      </w:r>
    </w:p>
    <w:p w:rsidR="009010AC" w:rsidRDefault="009010AC" w:rsidP="004E0125">
      <w:pPr>
        <w:spacing w:line="360" w:lineRule="auto"/>
        <w:rPr>
          <w:b/>
        </w:rPr>
      </w:pPr>
      <w:r>
        <w:rPr>
          <w:b/>
        </w:rPr>
        <w:t>TARIKH DITERIMA</w:t>
      </w:r>
      <w:r>
        <w:rPr>
          <w:b/>
        </w:rPr>
        <w:tab/>
        <w:t>:</w:t>
      </w:r>
    </w:p>
    <w:p w:rsidR="002F44DF" w:rsidRPr="002F44DF" w:rsidRDefault="002F44DF" w:rsidP="00B06D18">
      <w:pPr>
        <w:spacing w:after="200"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2F44DF" w:rsidRPr="002F44DF" w:rsidSect="009010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32" w:right="1440" w:bottom="1440" w:left="1440" w:header="720" w:footer="11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BBC" w:rsidRDefault="005F4BBC" w:rsidP="00D21081">
      <w:pPr>
        <w:spacing w:line="240" w:lineRule="auto"/>
      </w:pPr>
      <w:r>
        <w:separator/>
      </w:r>
    </w:p>
  </w:endnote>
  <w:endnote w:type="continuationSeparator" w:id="0">
    <w:p w:rsidR="005F4BBC" w:rsidRDefault="005F4BBC" w:rsidP="00D21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ADF" w:rsidRDefault="00697A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8" w:rsidRPr="009010AC" w:rsidRDefault="00945054" w:rsidP="00B729CD">
    <w:pPr>
      <w:pStyle w:val="Footer"/>
      <w:jc w:val="center"/>
      <w:rPr>
        <w:b/>
        <w:sz w:val="18"/>
        <w:szCs w:val="18"/>
        <w:lang w:val="en-MY"/>
      </w:rPr>
    </w:pPr>
    <w:r>
      <w:rPr>
        <w:b/>
        <w:sz w:val="18"/>
        <w:szCs w:val="18"/>
        <w:lang w:val="en-MY"/>
      </w:rPr>
      <w:t>PRIVATE</w:t>
    </w:r>
    <w:r w:rsidR="00EB24B8" w:rsidRPr="009010AC">
      <w:rPr>
        <w:b/>
        <w:sz w:val="18"/>
        <w:szCs w:val="18"/>
        <w:lang w:val="en-MY"/>
      </w:rPr>
      <w:t xml:space="preserve"> AND </w:t>
    </w:r>
    <w:r>
      <w:rPr>
        <w:b/>
        <w:sz w:val="18"/>
        <w:szCs w:val="18"/>
        <w:lang w:val="en-MY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ADF" w:rsidRDefault="00697A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BBC" w:rsidRDefault="005F4BBC" w:rsidP="00D21081">
      <w:pPr>
        <w:spacing w:line="240" w:lineRule="auto"/>
      </w:pPr>
      <w:r>
        <w:separator/>
      </w:r>
    </w:p>
  </w:footnote>
  <w:footnote w:type="continuationSeparator" w:id="0">
    <w:p w:rsidR="005F4BBC" w:rsidRDefault="005F4BBC" w:rsidP="00D210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ADF" w:rsidRDefault="00697A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4B8" w:rsidRDefault="004121FF">
    <w:pPr>
      <w:pStyle w:val="Header"/>
    </w:pPr>
    <w:r>
      <w:rPr>
        <w:noProof/>
        <w:lang w:val="en-MY"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9" type="#_x0000_t202" style="position:absolute;margin-left:-8.4pt;margin-top:-11.65pt;width:143.4pt;height:68.6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" stroked="f">
          <v:textbox>
            <w:txbxContent>
              <w:p w:rsidR="00EB24B8" w:rsidRPr="00D21081" w:rsidRDefault="00EB24B8" w:rsidP="00D21081">
                <w:pPr>
                  <w:spacing w:line="240" w:lineRule="auto"/>
                  <w:rPr>
                    <w:rFonts w:cs="Segoe UI"/>
                    <w:b/>
                    <w:sz w:val="18"/>
                    <w:szCs w:val="18"/>
                    <w:lang w:val="en-MY"/>
                  </w:rPr>
                </w:pPr>
                <w:proofErr w:type="spellStart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Sentosa</w:t>
                </w:r>
                <w:proofErr w:type="spellEnd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 xml:space="preserve"> Capital </w:t>
                </w:r>
                <w:proofErr w:type="spellStart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Sdn</w:t>
                </w:r>
                <w:proofErr w:type="spellEnd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 xml:space="preserve"> </w:t>
                </w:r>
                <w:proofErr w:type="spellStart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>Bhd</w:t>
                </w:r>
                <w:proofErr w:type="spellEnd"/>
                <w:r>
                  <w:rPr>
                    <w:rFonts w:cs="Segoe UI"/>
                    <w:b/>
                    <w:sz w:val="18"/>
                    <w:szCs w:val="18"/>
                    <w:lang w:val="en-MY"/>
                  </w:rPr>
                  <w:t xml:space="preserve">                                                                    </w:t>
                </w:r>
              </w:p>
              <w:p w:rsidR="00EB24B8" w:rsidRPr="00D21081" w:rsidRDefault="00EB24B8" w:rsidP="00D21081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proofErr w:type="spellStart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>Wisma</w:t>
                </w:r>
                <w:proofErr w:type="spellEnd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 </w:t>
                </w: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Sentosa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 Capital</w:t>
                </w:r>
              </w:p>
              <w:p w:rsidR="00EB24B8" w:rsidRPr="00D21081" w:rsidRDefault="00EB24B8" w:rsidP="00D21081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Lot1</w:t>
                </w:r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, </w:t>
                </w:r>
                <w:proofErr w:type="spellStart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>Jalan</w:t>
                </w:r>
                <w:proofErr w:type="spellEnd"/>
                <w:r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 </w:t>
                </w: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Sentosa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 23</w:t>
                </w:r>
              </w:p>
              <w:p w:rsidR="00EB24B8" w:rsidRDefault="00945054" w:rsidP="00945054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5</w:t>
                </w:r>
                <w:r w:rsidR="00EB24B8" w:rsidRPr="00D21081">
                  <w:rPr>
                    <w:rFonts w:cs="Segoe UI"/>
                    <w:sz w:val="18"/>
                    <w:szCs w:val="18"/>
                    <w:lang w:val="en-MY"/>
                  </w:rPr>
                  <w:t xml:space="preserve">0000 </w:t>
                </w:r>
                <w:r>
                  <w:rPr>
                    <w:rFonts w:cs="Segoe UI"/>
                    <w:sz w:val="18"/>
                    <w:szCs w:val="18"/>
                    <w:lang w:val="en-MY"/>
                  </w:rPr>
                  <w:t>Wilayah Persekutuan</w:t>
                </w:r>
              </w:p>
              <w:p w:rsidR="00945054" w:rsidRPr="00D21081" w:rsidRDefault="00945054" w:rsidP="00945054">
                <w:pPr>
                  <w:spacing w:line="240" w:lineRule="auto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Kuala Lumpur, Malaysia</w:t>
                </w:r>
              </w:p>
            </w:txbxContent>
          </v:textbox>
        </v:shape>
      </w:pict>
    </w:r>
    <w:r>
      <w:rPr>
        <w:noProof/>
        <w:lang w:val="en-MY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8" type="#_x0000_t32" style="position:absolute;margin-left:-77.15pt;margin-top:71.1pt;width:4178.65pt;height:.3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" strokeweight="1.25pt"/>
      </w:pict>
    </w:r>
    <w:r>
      <w:rPr>
        <w:noProof/>
        <w:lang w:val="en-MY" w:eastAsia="zh-CN"/>
      </w:rPr>
      <w:pict>
        <v:shape id="_x0000_s4097" type="#_x0000_t202" style="position:absolute;margin-left:280.75pt;margin-top:-9.75pt;width:192.25pt;height:66.9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hohAIAABc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" stroked="f">
          <v:textbox>
            <w:txbxContent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Telefon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>:                         +603 3333 8888</w:t>
                </w:r>
              </w:p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>Fax:                         +603 5555 8881</w:t>
                </w:r>
              </w:p>
              <w:p w:rsidR="00EB24B8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proofErr w:type="spellStart"/>
                <w:r>
                  <w:rPr>
                    <w:rFonts w:cs="Segoe UI"/>
                    <w:sz w:val="18"/>
                    <w:szCs w:val="18"/>
                    <w:lang w:val="en-MY"/>
                  </w:rPr>
                  <w:t>Laman</w:t>
                </w:r>
                <w:proofErr w:type="spellEnd"/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 web:                      </w:t>
                </w:r>
                <w:hyperlink r:id="rId1" w:history="1">
                  <w:r w:rsidRPr="003E12E7">
                    <w:rPr>
                      <w:rStyle w:val="Hyperlink"/>
                      <w:rFonts w:cs="Segoe UI"/>
                      <w:sz w:val="18"/>
                      <w:szCs w:val="18"/>
                      <w:lang w:val="en-MY"/>
                    </w:rPr>
                    <w:t>www.</w:t>
                  </w:r>
                  <w:r>
                    <w:rPr>
                      <w:rStyle w:val="Hyperlink"/>
                      <w:rFonts w:cs="Segoe UI"/>
                      <w:sz w:val="18"/>
                      <w:szCs w:val="18"/>
                      <w:lang w:val="en-MY"/>
                    </w:rPr>
                    <w:t>scsb</w:t>
                  </w:r>
                  <w:r w:rsidRPr="003E12E7">
                    <w:rPr>
                      <w:rStyle w:val="Hyperlink"/>
                      <w:rFonts w:cs="Segoe UI"/>
                      <w:sz w:val="18"/>
                      <w:szCs w:val="18"/>
                      <w:lang w:val="en-MY"/>
                    </w:rPr>
                    <w:t>.com.my</w:t>
                  </w:r>
                </w:hyperlink>
              </w:p>
              <w:p w:rsidR="00EB24B8" w:rsidRPr="00D21081" w:rsidRDefault="00EB24B8" w:rsidP="00D21081">
                <w:pPr>
                  <w:spacing w:line="240" w:lineRule="auto"/>
                  <w:jc w:val="right"/>
                  <w:rPr>
                    <w:rFonts w:cs="Segoe UI"/>
                    <w:sz w:val="18"/>
                    <w:szCs w:val="18"/>
                    <w:lang w:val="en-MY"/>
                  </w:rPr>
                </w:pPr>
                <w:r>
                  <w:rPr>
                    <w:rFonts w:cs="Segoe UI"/>
                    <w:sz w:val="18"/>
                    <w:szCs w:val="18"/>
                    <w:lang w:val="en-MY"/>
                  </w:rPr>
                  <w:t xml:space="preserve">E-mail:     </w:t>
                </w:r>
                <w:r w:rsidRPr="00EB24B8">
                  <w:rPr>
                    <w:sz w:val="18"/>
                    <w:szCs w:val="18"/>
                  </w:rPr>
                  <w:t>financing</w:t>
                </w:r>
                <w:r>
                  <w:rPr>
                    <w:rFonts w:cs="Segoe UI"/>
                    <w:sz w:val="18"/>
                    <w:szCs w:val="18"/>
                    <w:lang w:val="en-MY"/>
                  </w:rPr>
                  <w:t>@</w:t>
                </w:r>
                <w:proofErr w:type="spellStart"/>
                <w:r w:rsidR="00945054">
                  <w:rPr>
                    <w:rFonts w:cs="Segoe UI"/>
                    <w:sz w:val="18"/>
                    <w:szCs w:val="18"/>
                    <w:lang w:val="en-MY"/>
                  </w:rPr>
                  <w:t>scsb</w:t>
                </w:r>
                <w:r>
                  <w:rPr>
                    <w:rFonts w:cs="Segoe UI"/>
                    <w:sz w:val="18"/>
                    <w:szCs w:val="18"/>
                    <w:lang w:val="en-MY"/>
                  </w:rPr>
                  <w:t>.com.my</w:t>
                </w:r>
                <w:proofErr w:type="spellEnd"/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ADF" w:rsidRDefault="00697A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431D9"/>
    <w:multiLevelType w:val="multilevel"/>
    <w:tmpl w:val="100C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21081"/>
    <w:rsid w:val="00047822"/>
    <w:rsid w:val="00173E1E"/>
    <w:rsid w:val="002F44DF"/>
    <w:rsid w:val="0033507D"/>
    <w:rsid w:val="00340234"/>
    <w:rsid w:val="003912D0"/>
    <w:rsid w:val="004121FF"/>
    <w:rsid w:val="004B02A6"/>
    <w:rsid w:val="004D1F23"/>
    <w:rsid w:val="004D4608"/>
    <w:rsid w:val="004E0125"/>
    <w:rsid w:val="005968AD"/>
    <w:rsid w:val="00596B68"/>
    <w:rsid w:val="005F4BBC"/>
    <w:rsid w:val="00647D64"/>
    <w:rsid w:val="00697ADF"/>
    <w:rsid w:val="00803F78"/>
    <w:rsid w:val="008369B6"/>
    <w:rsid w:val="008C5DFD"/>
    <w:rsid w:val="009010AC"/>
    <w:rsid w:val="00917B58"/>
    <w:rsid w:val="00945054"/>
    <w:rsid w:val="00960635"/>
    <w:rsid w:val="00967069"/>
    <w:rsid w:val="009B3E40"/>
    <w:rsid w:val="009E3CF9"/>
    <w:rsid w:val="009F0734"/>
    <w:rsid w:val="00A124BC"/>
    <w:rsid w:val="00A358B5"/>
    <w:rsid w:val="00B06D18"/>
    <w:rsid w:val="00B3586E"/>
    <w:rsid w:val="00B62AAB"/>
    <w:rsid w:val="00B729CD"/>
    <w:rsid w:val="00B72ABD"/>
    <w:rsid w:val="00BA183B"/>
    <w:rsid w:val="00BD02D1"/>
    <w:rsid w:val="00CD6D04"/>
    <w:rsid w:val="00D21081"/>
    <w:rsid w:val="00D4388E"/>
    <w:rsid w:val="00DA78F8"/>
    <w:rsid w:val="00DC510C"/>
    <w:rsid w:val="00E5167E"/>
    <w:rsid w:val="00EA1271"/>
    <w:rsid w:val="00EB24B8"/>
    <w:rsid w:val="00FB72B8"/>
    <w:rsid w:val="00FE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8"/>
    <w:pPr>
      <w:spacing w:after="0" w:line="300" w:lineRule="auto"/>
    </w:pPr>
    <w:rPr>
      <w:rFonts w:ascii="Segoe UI" w:hAnsi="Segoe U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10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81"/>
  </w:style>
  <w:style w:type="paragraph" w:styleId="Footer">
    <w:name w:val="footer"/>
    <w:basedOn w:val="Normal"/>
    <w:link w:val="FooterChar"/>
    <w:uiPriority w:val="99"/>
    <w:unhideWhenUsed/>
    <w:rsid w:val="00D210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81"/>
  </w:style>
  <w:style w:type="paragraph" w:styleId="ListParagraph">
    <w:name w:val="List Paragraph"/>
    <w:basedOn w:val="Normal"/>
    <w:uiPriority w:val="34"/>
    <w:qFormat/>
    <w:rsid w:val="00D210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0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apadu.com.m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ny%20Foo\Downloads\Loan-Agreement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4EB1-51B8-4D26-AFCF-CBDBCB7CD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Loan-Agreement-letter.dotx</Template>
  <TotalTime>39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FOO</dc:creator>
  <cp:lastModifiedBy>user</cp:lastModifiedBy>
  <cp:revision>23</cp:revision>
  <dcterms:created xsi:type="dcterms:W3CDTF">2014-03-02T07:31:00Z</dcterms:created>
  <dcterms:modified xsi:type="dcterms:W3CDTF">2014-03-02T09:14:00Z</dcterms:modified>
</cp:coreProperties>
</file>